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A1BD1" w:rsidP="007D32A0">
            <w:pPr>
              <w:pStyle w:val="Title"/>
              <w:jc w:val="left"/>
            </w:pPr>
            <w:r>
              <w:t>Anbu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</w:t>
            </w:r>
          </w:p>
          <w:p w:rsidR="00692703" w:rsidRPr="00CF1A49" w:rsidRDefault="00FC2DA6" w:rsidP="007D32A0">
            <w:pPr>
              <w:pStyle w:val="ContactInfo"/>
              <w:contextualSpacing w:val="0"/>
              <w:jc w:val="left"/>
            </w:pPr>
            <w:r>
              <w:t xml:space="preserve">Student ID : SIT20EC045 ; </w:t>
            </w:r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1837C996EE6F414EA5957CF80AC10BD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0A1BD1">
              <w:t xml:space="preserve"> : 9710944812</w:t>
            </w:r>
          </w:p>
          <w:p w:rsidR="000A1BD1" w:rsidRDefault="003651EB" w:rsidP="007D32A0">
            <w:pPr>
              <w:pStyle w:val="ContactInfoEmphasis"/>
              <w:contextualSpacing w:val="0"/>
              <w:jc w:val="left"/>
            </w:pPr>
            <w:sdt>
              <w:sdtPr>
                <w:alias w:val="Enter email:"/>
                <w:tag w:val="Enter email:"/>
                <w:id w:val="1154873695"/>
                <w:placeholder>
                  <w:docPart w:val="F295F8C1D7C64FE9809571B3B86002E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672AFDD42E54E0BABEC4CA19350042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0A1BD1">
              <w:t xml:space="preserve">SIT20EC045@SAIRAMTAP.EDU.IN </w:t>
            </w:r>
          </w:p>
          <w:p w:rsidR="00692703" w:rsidRPr="00CF1A49" w:rsidRDefault="003651EB" w:rsidP="007D32A0">
            <w:pPr>
              <w:pStyle w:val="ContactInfoEmphasis"/>
              <w:contextualSpacing w:val="0"/>
              <w:jc w:val="left"/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68BE6A2322B6403DB52EA3FB20E6FE9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86D0F652EB74B8294F69E33E1662F9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A1BD1" w:rsidRPr="000A1BD1">
              <w:t>https://www.linkedin.com/in/anbu-s-534794204/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0A1BD1" w:rsidRDefault="000A1BD1" w:rsidP="007D32A0">
            <w:pPr>
              <w:pStyle w:val="NoSpacing"/>
              <w:rPr>
                <w:sz w:val="32"/>
                <w:szCs w:val="32"/>
              </w:rPr>
            </w:pPr>
            <w:r w:rsidRPr="007D32A0">
              <w:rPr>
                <w:sz w:val="32"/>
                <w:szCs w:val="32"/>
              </w:rPr>
              <w:t>This resume provides</w:t>
            </w:r>
            <w:r>
              <w:rPr>
                <w:sz w:val="32"/>
                <w:szCs w:val="32"/>
              </w:rPr>
              <w:t xml:space="preserve"> forward to seek more and more problem-solving skills and to do handle and do more projects and to be updated on recent technology and technical skills.        </w:t>
            </w:r>
          </w:p>
          <w:p w:rsidR="001755A8" w:rsidRPr="00CF1A49" w:rsidRDefault="001755A8" w:rsidP="000A1BD1">
            <w:pPr>
              <w:contextualSpacing w:val="0"/>
            </w:pPr>
          </w:p>
        </w:tc>
      </w:tr>
    </w:tbl>
    <w:p w:rsidR="004E01EB" w:rsidRPr="00CF1A49" w:rsidRDefault="000A1BD1" w:rsidP="004E01EB">
      <w:pPr>
        <w:pStyle w:val="Heading1"/>
      </w:pPr>
      <w:r w:rsidRPr="00C56C33">
        <w:rPr>
          <w:u w:val="single"/>
        </w:rPr>
        <w:t>SKILLS</w:t>
      </w:r>
      <w:r>
        <w:t>: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E3120" w:rsidRDefault="00C8666E" w:rsidP="000A1BD1">
            <w:pPr>
              <w:pStyle w:val="Heading3"/>
              <w:numPr>
                <w:ilvl w:val="0"/>
                <w:numId w:val="15"/>
              </w:numPr>
              <w:contextualSpacing w:val="0"/>
              <w:outlineLvl w:val="2"/>
            </w:pPr>
            <w:r>
              <w:t>aBLE TO ADAPT QUICKLY ANY SITUATION.</w:t>
            </w:r>
          </w:p>
          <w:p w:rsidR="00C8666E" w:rsidRDefault="00C8666E" w:rsidP="000A1BD1">
            <w:pPr>
              <w:pStyle w:val="Heading3"/>
              <w:numPr>
                <w:ilvl w:val="0"/>
                <w:numId w:val="15"/>
              </w:numPr>
              <w:contextualSpacing w:val="0"/>
              <w:outlineLvl w:val="2"/>
            </w:pPr>
            <w:r>
              <w:t>Program solving ability</w:t>
            </w:r>
            <w:r w:rsidR="0017350A">
              <w:t>.</w:t>
            </w:r>
          </w:p>
          <w:p w:rsidR="0017350A" w:rsidRDefault="0017350A" w:rsidP="0017350A">
            <w:pPr>
              <w:pStyle w:val="Heading3"/>
              <w:numPr>
                <w:ilvl w:val="0"/>
                <w:numId w:val="15"/>
              </w:numPr>
              <w:contextualSpacing w:val="0"/>
              <w:outlineLvl w:val="2"/>
            </w:pPr>
            <w:r>
              <w:t xml:space="preserve">HELP OTHERS IN ANY SITUATION WHEN I AM ABLE TO DO </w:t>
            </w:r>
            <w:r w:rsidR="00C56C33">
              <w:t>THEM.</w:t>
            </w:r>
          </w:p>
          <w:p w:rsidR="007D32A0" w:rsidRDefault="007D32A0" w:rsidP="0017350A">
            <w:pPr>
              <w:pStyle w:val="Heading3"/>
              <w:numPr>
                <w:ilvl w:val="0"/>
                <w:numId w:val="15"/>
              </w:numPr>
              <w:contextualSpacing w:val="0"/>
              <w:outlineLvl w:val="2"/>
            </w:pPr>
            <w:r>
              <w:t>CAN MAKE ABILITY OF EVERY CHANCE PROVIDED.</w:t>
            </w:r>
          </w:p>
          <w:p w:rsidR="007D32A0" w:rsidRDefault="007D32A0" w:rsidP="0017350A">
            <w:pPr>
              <w:pStyle w:val="Heading3"/>
              <w:numPr>
                <w:ilvl w:val="0"/>
                <w:numId w:val="15"/>
              </w:numPr>
              <w:contextualSpacing w:val="0"/>
              <w:outlineLvl w:val="2"/>
            </w:pPr>
            <w:r>
              <w:t>ABLE TO RUN A TEAM WITH “CO-OPERATION”.</w:t>
            </w:r>
          </w:p>
          <w:p w:rsidR="003B058D" w:rsidRDefault="003B058D" w:rsidP="003B058D">
            <w:pPr>
              <w:pStyle w:val="Heading3"/>
              <w:numPr>
                <w:ilvl w:val="0"/>
                <w:numId w:val="15"/>
              </w:numPr>
              <w:outlineLvl w:val="2"/>
            </w:pPr>
            <w:r>
              <w:t>Team leader/player</w:t>
            </w:r>
          </w:p>
          <w:p w:rsidR="003B058D" w:rsidRDefault="003B058D" w:rsidP="003B058D">
            <w:pPr>
              <w:pStyle w:val="Heading3"/>
              <w:numPr>
                <w:ilvl w:val="0"/>
                <w:numId w:val="15"/>
              </w:numPr>
              <w:outlineLvl w:val="2"/>
            </w:pPr>
            <w:r>
              <w:t>Self learner</w:t>
            </w:r>
          </w:p>
          <w:p w:rsidR="003B058D" w:rsidRDefault="003B058D" w:rsidP="003B058D">
            <w:pPr>
              <w:pStyle w:val="Heading3"/>
              <w:numPr>
                <w:ilvl w:val="0"/>
                <w:numId w:val="15"/>
              </w:numPr>
              <w:outlineLvl w:val="2"/>
            </w:pPr>
            <w:r>
              <w:t>Fastest learner</w:t>
            </w:r>
          </w:p>
          <w:p w:rsidR="003B058D" w:rsidRDefault="003B058D" w:rsidP="003B058D">
            <w:pPr>
              <w:pStyle w:val="Heading3"/>
              <w:numPr>
                <w:ilvl w:val="0"/>
                <w:numId w:val="15"/>
              </w:numPr>
              <w:outlineLvl w:val="2"/>
            </w:pPr>
            <w:r>
              <w:t>Effective communicator</w:t>
            </w:r>
          </w:p>
          <w:p w:rsidR="003B058D" w:rsidRDefault="003B058D" w:rsidP="003B058D">
            <w:pPr>
              <w:pStyle w:val="Heading3"/>
              <w:numPr>
                <w:ilvl w:val="0"/>
                <w:numId w:val="21"/>
              </w:numPr>
              <w:outlineLvl w:val="2"/>
            </w:pPr>
            <w:r>
              <w:t>Leadership</w:t>
            </w:r>
          </w:p>
          <w:p w:rsidR="00C8666E" w:rsidRPr="00CF1A49" w:rsidRDefault="00C8666E" w:rsidP="00C8666E">
            <w:pPr>
              <w:pStyle w:val="Heading3"/>
              <w:ind w:left="360"/>
              <w:contextualSpacing w:val="0"/>
              <w:outlineLvl w:val="2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0A1BD1">
            <w:pPr>
              <w:pStyle w:val="Heading3"/>
              <w:contextualSpacing w:val="0"/>
              <w:outlineLvl w:val="2"/>
            </w:pPr>
          </w:p>
        </w:tc>
      </w:tr>
    </w:tbl>
    <w:p w:rsidR="00DA59AA" w:rsidRDefault="003651EB" w:rsidP="0097790C">
      <w:pPr>
        <w:pStyle w:val="Heading1"/>
      </w:pPr>
      <w:sdt>
        <w:sdtPr>
          <w:alias w:val="Education:"/>
          <w:tag w:val="Education:"/>
          <w:id w:val="-1908763273"/>
          <w:placeholder>
            <w:docPart w:val="04F73F5439034D6EADBFFBA5812518AE"/>
          </w:placeholder>
          <w:temporary/>
          <w:showingPlcHdr/>
          <w15:appearance w15:val="hidden"/>
        </w:sdtPr>
        <w:sdtEndPr/>
        <w:sdtContent>
          <w:r w:rsidR="00DA59AA" w:rsidRPr="00C56C33">
            <w:rPr>
              <w:u w:val="single"/>
            </w:rPr>
            <w:t>Education</w:t>
          </w:r>
        </w:sdtContent>
      </w:sdt>
      <w:r w:rsidR="00C8666E">
        <w:t>:</w:t>
      </w:r>
    </w:p>
    <w:p w:rsidR="00C8666E" w:rsidRDefault="00C8666E" w:rsidP="0097790C">
      <w:pPr>
        <w:pStyle w:val="Heading1"/>
      </w:pPr>
    </w:p>
    <w:p w:rsidR="00002EEA" w:rsidRDefault="00A66F50" w:rsidP="00C8666E">
      <w:pPr>
        <w:pStyle w:val="Heading1"/>
        <w:numPr>
          <w:ilvl w:val="0"/>
          <w:numId w:val="17"/>
        </w:numPr>
      </w:pPr>
      <w:r w:rsidRPr="00A66F50">
        <w:rPr>
          <w:color w:val="000000" w:themeColor="text1"/>
          <w:u w:val="single"/>
        </w:rPr>
        <w:t>SCHOOLING (High School)</w:t>
      </w:r>
      <w:r w:rsidR="00C56C33">
        <w:t>:</w:t>
      </w:r>
      <w:r w:rsidR="00C8666E">
        <w:t xml:space="preserve"> </w:t>
      </w:r>
    </w:p>
    <w:p w:rsidR="00002EEA" w:rsidRDefault="00002EEA" w:rsidP="00002EEA">
      <w:pPr>
        <w:pStyle w:val="Heading1"/>
        <w:ind w:left="360"/>
      </w:pPr>
    </w:p>
    <w:p w:rsidR="00002EEA" w:rsidRDefault="00002EEA" w:rsidP="00002EEA">
      <w:pPr>
        <w:pStyle w:val="Heading1"/>
        <w:ind w:left="360"/>
      </w:pPr>
      <w:r>
        <w:t xml:space="preserve">    </w:t>
      </w:r>
      <w:r w:rsidR="00C8666E">
        <w:t xml:space="preserve">velammal matriculation higher secondary </w:t>
      </w:r>
      <w:r>
        <w:t xml:space="preserve">     </w:t>
      </w:r>
    </w:p>
    <w:p w:rsidR="00C8666E" w:rsidRDefault="00002EEA" w:rsidP="00002EEA">
      <w:pPr>
        <w:pStyle w:val="Heading1"/>
        <w:ind w:left="360"/>
      </w:pPr>
      <w:r>
        <w:t xml:space="preserve">    </w:t>
      </w:r>
      <w:r w:rsidR="00C8666E">
        <w:t>school</w:t>
      </w:r>
      <w:r w:rsidR="00C56C33">
        <w:t xml:space="preserve"> </w:t>
      </w:r>
      <w:r w:rsidR="00C8666E">
        <w:t>(11&amp;12</w:t>
      </w:r>
      <w:r w:rsidR="00C8666E" w:rsidRPr="00C8666E">
        <w:rPr>
          <w:vertAlign w:val="superscript"/>
        </w:rPr>
        <w:t>th</w:t>
      </w:r>
      <w:r w:rsidR="00C8666E">
        <w:t xml:space="preserve"> grade)</w:t>
      </w:r>
    </w:p>
    <w:p w:rsidR="00C8666E" w:rsidRDefault="00C8666E" w:rsidP="00C8666E">
      <w:pPr>
        <w:pStyle w:val="Heading1"/>
        <w:ind w:left="720"/>
      </w:pPr>
    </w:p>
    <w:p w:rsidR="00002EEA" w:rsidRPr="00A66F50" w:rsidRDefault="00C56C33" w:rsidP="00C8666E">
      <w:pPr>
        <w:pStyle w:val="Heading1"/>
        <w:numPr>
          <w:ilvl w:val="0"/>
          <w:numId w:val="16"/>
        </w:numPr>
        <w:rPr>
          <w:u w:val="single"/>
        </w:rPr>
      </w:pPr>
      <w:r w:rsidRPr="00A66F50">
        <w:rPr>
          <w:u w:val="single"/>
        </w:rPr>
        <w:t>COLLEGE:</w:t>
      </w:r>
      <w:r w:rsidR="00C8666E" w:rsidRPr="00A66F50">
        <w:rPr>
          <w:u w:val="single"/>
        </w:rPr>
        <w:t xml:space="preserve"> </w:t>
      </w:r>
    </w:p>
    <w:p w:rsidR="00002EEA" w:rsidRDefault="00002EEA" w:rsidP="00002EEA">
      <w:pPr>
        <w:pStyle w:val="Heading1"/>
        <w:ind w:left="720"/>
      </w:pPr>
    </w:p>
    <w:p w:rsidR="00002EEA" w:rsidRDefault="00002EEA" w:rsidP="00002EEA">
      <w:pPr>
        <w:pStyle w:val="Heading1"/>
      </w:pPr>
      <w:r>
        <w:t xml:space="preserve">           </w:t>
      </w:r>
      <w:r w:rsidR="00C8666E">
        <w:t>sri</w:t>
      </w:r>
      <w:r w:rsidR="00C56C33">
        <w:t xml:space="preserve"> sairam institute of technology</w:t>
      </w:r>
      <w:r w:rsidR="00C8666E">
        <w:t xml:space="preserve">, BE – </w:t>
      </w:r>
      <w:r>
        <w:t xml:space="preserve">             </w:t>
      </w:r>
    </w:p>
    <w:p w:rsidR="00C8666E" w:rsidRPr="00CF1A49" w:rsidRDefault="00002EEA" w:rsidP="00002EEA">
      <w:pPr>
        <w:pStyle w:val="Heading1"/>
      </w:pPr>
      <w:r>
        <w:t xml:space="preserve">           </w:t>
      </w:r>
      <w:r w:rsidR="00C8666E">
        <w:t xml:space="preserve">ELECTRONICS &amp; </w:t>
      </w:r>
      <w:r w:rsidR="000C2923">
        <w:t>COMMUNICATIONS,</w:t>
      </w:r>
      <w:r w:rsidR="00C8666E">
        <w:t xml:space="preserve"> 1</w:t>
      </w:r>
      <w:r w:rsidR="00C8666E" w:rsidRPr="00C8666E">
        <w:rPr>
          <w:vertAlign w:val="superscript"/>
        </w:rPr>
        <w:t>st</w:t>
      </w:r>
      <w:r w:rsidR="00C56C33">
        <w:t xml:space="preserve"> </w:t>
      </w:r>
      <w:r w:rsidR="000C2923">
        <w:t>YEAR.</w:t>
      </w:r>
    </w:p>
    <w:p w:rsidR="00486277" w:rsidRPr="00CF1A49" w:rsidRDefault="00486277" w:rsidP="00486277">
      <w:pPr>
        <w:pStyle w:val="Heading1"/>
      </w:pPr>
    </w:p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C8666E" w:rsidRPr="006E1507" w:rsidTr="00C8666E">
        <w:tc>
          <w:tcPr>
            <w:tcW w:w="4680" w:type="dxa"/>
            <w:tcMar>
              <w:left w:w="360" w:type="dxa"/>
            </w:tcMar>
          </w:tcPr>
          <w:p w:rsidR="00C8666E" w:rsidRPr="006E1507" w:rsidRDefault="00C8666E" w:rsidP="00C8666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AD782D" w:rsidRPr="00CF1A49" w:rsidRDefault="003651EB" w:rsidP="0062312F">
      <w:pPr>
        <w:pStyle w:val="Heading1"/>
      </w:pPr>
      <w:sdt>
        <w:sdtPr>
          <w:alias w:val="Activities:"/>
          <w:tag w:val="Activities:"/>
          <w:id w:val="1223332893"/>
          <w:placeholder>
            <w:docPart w:val="7AC600A5787242998C670B664FAB7FE8"/>
          </w:placeholder>
          <w:temporary/>
          <w:showingPlcHdr/>
          <w15:appearance w15:val="hidden"/>
        </w:sdtPr>
        <w:sdtEndPr/>
        <w:sdtContent>
          <w:r w:rsidR="0062312F" w:rsidRPr="00C56C33">
            <w:rPr>
              <w:u w:val="single"/>
            </w:rPr>
            <w:t>Activities</w:t>
          </w:r>
        </w:sdtContent>
      </w:sdt>
      <w:r w:rsidR="00C56C33">
        <w:t>:</w:t>
      </w:r>
    </w:p>
    <w:p w:rsidR="00B51D1B" w:rsidRDefault="0017350A" w:rsidP="0017350A">
      <w:pPr>
        <w:pStyle w:val="ListParagraph"/>
        <w:numPr>
          <w:ilvl w:val="0"/>
          <w:numId w:val="16"/>
        </w:numPr>
      </w:pPr>
      <w:r>
        <w:t xml:space="preserve">My passion is to become a good and analytical </w:t>
      </w:r>
      <w:r w:rsidR="00C56C33">
        <w:t>programmer.</w:t>
      </w:r>
    </w:p>
    <w:p w:rsidR="0017350A" w:rsidRDefault="00C56C33" w:rsidP="0017350A">
      <w:pPr>
        <w:pStyle w:val="ListParagraph"/>
        <w:numPr>
          <w:ilvl w:val="0"/>
          <w:numId w:val="16"/>
        </w:numPr>
      </w:pPr>
      <w:r>
        <w:t>I play all sports except</w:t>
      </w:r>
      <w:r w:rsidR="0017350A">
        <w:t>.</w:t>
      </w:r>
    </w:p>
    <w:p w:rsidR="0017350A" w:rsidRDefault="00C56C33" w:rsidP="0017350A">
      <w:pPr>
        <w:pStyle w:val="ListParagraph"/>
        <w:numPr>
          <w:ilvl w:val="0"/>
          <w:numId w:val="16"/>
        </w:numPr>
      </w:pPr>
      <w:r>
        <w:t>Well versed in any job given</w:t>
      </w:r>
      <w:r w:rsidR="0017350A">
        <w:t>.</w:t>
      </w:r>
    </w:p>
    <w:p w:rsidR="0017350A" w:rsidRDefault="0017350A" w:rsidP="0017350A">
      <w:pPr>
        <w:pStyle w:val="ListParagraph"/>
        <w:numPr>
          <w:ilvl w:val="0"/>
          <w:numId w:val="16"/>
        </w:numPr>
      </w:pPr>
      <w:r>
        <w:t>Having an artistic mind.</w:t>
      </w:r>
    </w:p>
    <w:p w:rsidR="0017350A" w:rsidRDefault="0017350A" w:rsidP="0017350A"/>
    <w:p w:rsidR="0017350A" w:rsidRDefault="0017350A" w:rsidP="0017350A"/>
    <w:p w:rsidR="0017350A" w:rsidRDefault="0017350A" w:rsidP="0017350A"/>
    <w:p w:rsidR="0017350A" w:rsidRDefault="0017350A" w:rsidP="0017350A"/>
    <w:p w:rsidR="0017350A" w:rsidRPr="0017350A" w:rsidRDefault="0017350A" w:rsidP="0017350A">
      <w:pPr>
        <w:rPr>
          <w:b/>
          <w:sz w:val="36"/>
          <w:szCs w:val="36"/>
        </w:rPr>
      </w:pPr>
      <w:r w:rsidRPr="00C56C33">
        <w:rPr>
          <w:rStyle w:val="TitleChar"/>
          <w:b/>
          <w:sz w:val="28"/>
          <w:szCs w:val="28"/>
          <w:u w:val="single"/>
        </w:rPr>
        <w:t>Languages known</w:t>
      </w:r>
      <w:r w:rsidRPr="0017350A">
        <w:rPr>
          <w:b/>
          <w:sz w:val="36"/>
          <w:szCs w:val="36"/>
        </w:rPr>
        <w:t>:</w:t>
      </w:r>
    </w:p>
    <w:p w:rsidR="0017350A" w:rsidRDefault="0017350A" w:rsidP="0017350A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Tamil</w:t>
      </w:r>
    </w:p>
    <w:p w:rsidR="0017350A" w:rsidRDefault="0017350A" w:rsidP="0017350A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ENGLISH</w:t>
      </w:r>
    </w:p>
    <w:p w:rsidR="0017350A" w:rsidRDefault="0017350A" w:rsidP="0017350A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HINDI</w:t>
      </w:r>
    </w:p>
    <w:p w:rsidR="0017350A" w:rsidRDefault="0017350A" w:rsidP="0017350A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MALAYALAM</w:t>
      </w:r>
    </w:p>
    <w:p w:rsidR="0017350A" w:rsidRDefault="0017350A" w:rsidP="0017350A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TELUGU</w:t>
      </w:r>
    </w:p>
    <w:p w:rsidR="0017350A" w:rsidRDefault="0017350A" w:rsidP="0017350A">
      <w:pPr>
        <w:pStyle w:val="ListParagraph"/>
        <w:rPr>
          <w:sz w:val="36"/>
          <w:szCs w:val="36"/>
        </w:rPr>
      </w:pPr>
    </w:p>
    <w:p w:rsidR="0017350A" w:rsidRDefault="0017350A" w:rsidP="0017350A">
      <w:pPr>
        <w:pStyle w:val="ListParagraph"/>
        <w:rPr>
          <w:sz w:val="36"/>
          <w:szCs w:val="36"/>
        </w:rPr>
      </w:pPr>
    </w:p>
    <w:p w:rsidR="0017350A" w:rsidRDefault="0017350A" w:rsidP="0017350A">
      <w:pPr>
        <w:pStyle w:val="ListParagraph"/>
        <w:rPr>
          <w:sz w:val="36"/>
          <w:szCs w:val="36"/>
        </w:rPr>
      </w:pPr>
    </w:p>
    <w:p w:rsidR="0017350A" w:rsidRDefault="0017350A" w:rsidP="0017350A">
      <w:pPr>
        <w:pStyle w:val="ListParagraph"/>
        <w:rPr>
          <w:b/>
          <w:sz w:val="36"/>
          <w:szCs w:val="36"/>
        </w:rPr>
      </w:pPr>
      <w:r w:rsidRPr="00C56C33">
        <w:rPr>
          <w:b/>
          <w:sz w:val="36"/>
          <w:szCs w:val="36"/>
          <w:u w:val="single"/>
        </w:rPr>
        <w:t>COURSES</w:t>
      </w:r>
      <w:r w:rsidRPr="0017350A">
        <w:rPr>
          <w:b/>
          <w:sz w:val="36"/>
          <w:szCs w:val="36"/>
        </w:rPr>
        <w:t>:</w:t>
      </w:r>
    </w:p>
    <w:p w:rsidR="0017350A" w:rsidRDefault="0017350A" w:rsidP="0017350A">
      <w:pPr>
        <w:pStyle w:val="ListParagraph"/>
        <w:rPr>
          <w:b/>
          <w:sz w:val="36"/>
          <w:szCs w:val="36"/>
        </w:rPr>
      </w:pPr>
    </w:p>
    <w:p w:rsidR="0017350A" w:rsidRDefault="0017350A" w:rsidP="0017350A">
      <w:pPr>
        <w:pStyle w:val="ListParagraph"/>
        <w:numPr>
          <w:ilvl w:val="0"/>
          <w:numId w:val="1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FINISH</w:t>
      </w:r>
      <w:r w:rsidR="00C56C33">
        <w:rPr>
          <w:b/>
          <w:sz w:val="36"/>
          <w:szCs w:val="36"/>
        </w:rPr>
        <w:t>ED MULTIPLE COURSES IN COURSERA</w:t>
      </w:r>
      <w:r>
        <w:rPr>
          <w:b/>
          <w:sz w:val="36"/>
          <w:szCs w:val="36"/>
        </w:rPr>
        <w:t>, SKILLEDGE , FSPRIME COURSES , CISCO NETWORK , NASCOM .</w:t>
      </w:r>
    </w:p>
    <w:p w:rsidR="0017350A" w:rsidRDefault="0017350A" w:rsidP="0017350A">
      <w:pPr>
        <w:pStyle w:val="ListParagraph"/>
        <w:numPr>
          <w:ilvl w:val="0"/>
          <w:numId w:val="1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CURRENTLY PROCESSING IN EDX COUR</w:t>
      </w:r>
      <w:r w:rsidR="00C56C33">
        <w:rPr>
          <w:b/>
          <w:sz w:val="36"/>
          <w:szCs w:val="36"/>
        </w:rPr>
        <w:t>SE INDULGED BY SAIRAM INSTITUTE</w:t>
      </w:r>
      <w:r>
        <w:rPr>
          <w:b/>
          <w:sz w:val="36"/>
          <w:szCs w:val="36"/>
        </w:rPr>
        <w:t>.</w:t>
      </w:r>
    </w:p>
    <w:p w:rsidR="0017350A" w:rsidRDefault="0017350A" w:rsidP="0017350A">
      <w:pPr>
        <w:rPr>
          <w:b/>
          <w:sz w:val="36"/>
          <w:szCs w:val="36"/>
        </w:rPr>
      </w:pPr>
    </w:p>
    <w:p w:rsidR="0017350A" w:rsidRDefault="0017350A" w:rsidP="0017350A">
      <w:pPr>
        <w:rPr>
          <w:b/>
          <w:sz w:val="36"/>
          <w:szCs w:val="36"/>
        </w:rPr>
      </w:pPr>
    </w:p>
    <w:p w:rsidR="0017350A" w:rsidRDefault="0017350A" w:rsidP="0017350A">
      <w:pPr>
        <w:rPr>
          <w:b/>
          <w:sz w:val="36"/>
          <w:szCs w:val="36"/>
        </w:rPr>
      </w:pPr>
    </w:p>
    <w:p w:rsidR="0017350A" w:rsidRDefault="0017350A" w:rsidP="0017350A">
      <w:pPr>
        <w:rPr>
          <w:b/>
          <w:sz w:val="36"/>
          <w:szCs w:val="36"/>
        </w:rPr>
      </w:pPr>
    </w:p>
    <w:p w:rsidR="0017350A" w:rsidRDefault="00C56C33" w:rsidP="0017350A">
      <w:pPr>
        <w:rPr>
          <w:b/>
          <w:sz w:val="36"/>
          <w:szCs w:val="36"/>
        </w:rPr>
      </w:pPr>
      <w:r w:rsidRPr="00C56C33">
        <w:rPr>
          <w:b/>
          <w:sz w:val="36"/>
          <w:szCs w:val="36"/>
          <w:u w:val="single"/>
        </w:rPr>
        <w:t>EXPERIENCE</w:t>
      </w:r>
      <w:r w:rsidR="0017350A">
        <w:rPr>
          <w:b/>
          <w:sz w:val="36"/>
          <w:szCs w:val="36"/>
        </w:rPr>
        <w:t>:</w:t>
      </w:r>
    </w:p>
    <w:p w:rsidR="0017350A" w:rsidRDefault="0017350A" w:rsidP="0017350A">
      <w:pPr>
        <w:rPr>
          <w:b/>
          <w:sz w:val="36"/>
          <w:szCs w:val="36"/>
        </w:rPr>
      </w:pPr>
    </w:p>
    <w:p w:rsidR="0017350A" w:rsidRDefault="0017350A" w:rsidP="0017350A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HAVE 3 YEARS OF SELF TRIP EXPERIENCE.</w:t>
      </w:r>
    </w:p>
    <w:p w:rsidR="0017350A" w:rsidRDefault="0017350A" w:rsidP="0017350A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HAVE THE LEADER SHIP ABIL</w:t>
      </w:r>
      <w:r w:rsidR="00C56C33">
        <w:rPr>
          <w:b/>
          <w:sz w:val="36"/>
          <w:szCs w:val="36"/>
        </w:rPr>
        <w:t>ITY TO GUIDE A TEAM WELL ENOUGH</w:t>
      </w:r>
      <w:r>
        <w:rPr>
          <w:b/>
          <w:sz w:val="36"/>
          <w:szCs w:val="36"/>
        </w:rPr>
        <w:t>.</w:t>
      </w:r>
    </w:p>
    <w:p w:rsidR="0017350A" w:rsidRDefault="0017350A" w:rsidP="0017350A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WORKED AS A MECHANIC IN</w:t>
      </w:r>
      <w:r w:rsidR="00C56C33">
        <w:rPr>
          <w:b/>
          <w:sz w:val="36"/>
          <w:szCs w:val="36"/>
        </w:rPr>
        <w:t xml:space="preserve"> </w:t>
      </w:r>
      <w:r w:rsidR="00E47E5D">
        <w:rPr>
          <w:b/>
          <w:sz w:val="36"/>
          <w:szCs w:val="36"/>
        </w:rPr>
        <w:t xml:space="preserve">SMALL </w:t>
      </w:r>
      <w:r w:rsidR="00C56C33">
        <w:rPr>
          <w:b/>
          <w:sz w:val="36"/>
          <w:szCs w:val="36"/>
        </w:rPr>
        <w:t>CENTRES</w:t>
      </w:r>
      <w:r>
        <w:rPr>
          <w:b/>
          <w:sz w:val="36"/>
          <w:szCs w:val="36"/>
        </w:rPr>
        <w:t>.</w:t>
      </w:r>
    </w:p>
    <w:p w:rsidR="0017350A" w:rsidRDefault="00344B7C" w:rsidP="0017350A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AM A CRIC</w:t>
      </w:r>
      <w:r w:rsidR="00E47E5D">
        <w:rPr>
          <w:b/>
          <w:sz w:val="36"/>
          <w:szCs w:val="36"/>
        </w:rPr>
        <w:t>KETER WITH</w:t>
      </w:r>
      <w:bookmarkStart w:id="0" w:name="_GoBack"/>
      <w:bookmarkEnd w:id="0"/>
      <w:r w:rsidR="00C56C33">
        <w:rPr>
          <w:b/>
          <w:sz w:val="36"/>
          <w:szCs w:val="36"/>
        </w:rPr>
        <w:t xml:space="preserve"> STATE LEVEL EXPERIENCE</w:t>
      </w:r>
      <w:r>
        <w:rPr>
          <w:b/>
          <w:sz w:val="36"/>
          <w:szCs w:val="36"/>
        </w:rPr>
        <w:t>.</w:t>
      </w:r>
    </w:p>
    <w:p w:rsidR="00344B7C" w:rsidRPr="0017350A" w:rsidRDefault="00344B7C" w:rsidP="0017350A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ABLE TO RESDESIGN / RE-ASSEM</w:t>
      </w:r>
      <w:r w:rsidR="00C56C33">
        <w:rPr>
          <w:b/>
          <w:sz w:val="36"/>
          <w:szCs w:val="36"/>
        </w:rPr>
        <w:t>BLE A COMPUTER’S CPU THOROUGHLY</w:t>
      </w:r>
      <w:r>
        <w:rPr>
          <w:b/>
          <w:sz w:val="36"/>
          <w:szCs w:val="36"/>
        </w:rPr>
        <w:t xml:space="preserve">. </w:t>
      </w:r>
    </w:p>
    <w:p w:rsidR="0017350A" w:rsidRDefault="0017350A" w:rsidP="0017350A">
      <w:pPr>
        <w:rPr>
          <w:b/>
          <w:sz w:val="36"/>
          <w:szCs w:val="36"/>
        </w:rPr>
      </w:pPr>
    </w:p>
    <w:p w:rsidR="0017350A" w:rsidRDefault="0017350A" w:rsidP="0017350A">
      <w:pPr>
        <w:rPr>
          <w:b/>
          <w:sz w:val="36"/>
          <w:szCs w:val="36"/>
        </w:rPr>
      </w:pPr>
    </w:p>
    <w:p w:rsidR="0017350A" w:rsidRDefault="0017350A" w:rsidP="0017350A">
      <w:pPr>
        <w:rPr>
          <w:b/>
          <w:sz w:val="36"/>
          <w:szCs w:val="36"/>
        </w:rPr>
      </w:pPr>
    </w:p>
    <w:p w:rsidR="0017350A" w:rsidRDefault="0017350A" w:rsidP="0017350A">
      <w:pPr>
        <w:rPr>
          <w:b/>
          <w:sz w:val="36"/>
          <w:szCs w:val="36"/>
        </w:rPr>
      </w:pPr>
    </w:p>
    <w:p w:rsidR="0017350A" w:rsidRDefault="0017350A" w:rsidP="0017350A">
      <w:pPr>
        <w:rPr>
          <w:b/>
          <w:sz w:val="36"/>
          <w:szCs w:val="36"/>
        </w:rPr>
      </w:pPr>
    </w:p>
    <w:p w:rsidR="0017350A" w:rsidRPr="0017350A" w:rsidRDefault="0017350A" w:rsidP="0017350A">
      <w:pPr>
        <w:rPr>
          <w:b/>
          <w:sz w:val="36"/>
          <w:szCs w:val="36"/>
        </w:rPr>
      </w:pPr>
    </w:p>
    <w:p w:rsidR="0017350A" w:rsidRPr="0017350A" w:rsidRDefault="0017350A" w:rsidP="0017350A">
      <w:pPr>
        <w:rPr>
          <w:b/>
          <w:sz w:val="36"/>
          <w:szCs w:val="36"/>
        </w:rPr>
      </w:pPr>
    </w:p>
    <w:p w:rsidR="0017350A" w:rsidRDefault="0017350A" w:rsidP="0017350A"/>
    <w:p w:rsidR="0017350A" w:rsidRPr="006E1507" w:rsidRDefault="0017350A" w:rsidP="0017350A"/>
    <w:sectPr w:rsidR="0017350A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1EB" w:rsidRDefault="003651EB" w:rsidP="0068194B">
      <w:r>
        <w:separator/>
      </w:r>
    </w:p>
    <w:p w:rsidR="003651EB" w:rsidRDefault="003651EB"/>
    <w:p w:rsidR="003651EB" w:rsidRDefault="003651EB"/>
  </w:endnote>
  <w:endnote w:type="continuationSeparator" w:id="0">
    <w:p w:rsidR="003651EB" w:rsidRDefault="003651EB" w:rsidP="0068194B">
      <w:r>
        <w:continuationSeparator/>
      </w:r>
    </w:p>
    <w:p w:rsidR="003651EB" w:rsidRDefault="003651EB"/>
    <w:p w:rsidR="003651EB" w:rsidRDefault="00365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E5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1EB" w:rsidRDefault="003651EB" w:rsidP="0068194B">
      <w:r>
        <w:separator/>
      </w:r>
    </w:p>
    <w:p w:rsidR="003651EB" w:rsidRDefault="003651EB"/>
    <w:p w:rsidR="003651EB" w:rsidRDefault="003651EB"/>
  </w:footnote>
  <w:footnote w:type="continuationSeparator" w:id="0">
    <w:p w:rsidR="003651EB" w:rsidRDefault="003651EB" w:rsidP="0068194B">
      <w:r>
        <w:continuationSeparator/>
      </w:r>
    </w:p>
    <w:p w:rsidR="003651EB" w:rsidRDefault="003651EB"/>
    <w:p w:rsidR="003651EB" w:rsidRDefault="003651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1CED27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1DD63EEF"/>
    <w:multiLevelType w:val="hybridMultilevel"/>
    <w:tmpl w:val="9412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23526"/>
    <w:multiLevelType w:val="hybridMultilevel"/>
    <w:tmpl w:val="CF20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9E5DD7"/>
    <w:multiLevelType w:val="hybridMultilevel"/>
    <w:tmpl w:val="4996644C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4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6FB4BE0"/>
    <w:multiLevelType w:val="hybridMultilevel"/>
    <w:tmpl w:val="1934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51AE4122"/>
    <w:multiLevelType w:val="hybridMultilevel"/>
    <w:tmpl w:val="0820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41E9F"/>
    <w:multiLevelType w:val="hybridMultilevel"/>
    <w:tmpl w:val="D514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A40E39"/>
    <w:multiLevelType w:val="hybridMultilevel"/>
    <w:tmpl w:val="C8A04CC4"/>
    <w:lvl w:ilvl="0" w:tplc="0409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20">
    <w:nsid w:val="74901406"/>
    <w:multiLevelType w:val="hybridMultilevel"/>
    <w:tmpl w:val="A59A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7"/>
  </w:num>
  <w:num w:numId="17">
    <w:abstractNumId w:val="20"/>
  </w:num>
  <w:num w:numId="18">
    <w:abstractNumId w:val="11"/>
  </w:num>
  <w:num w:numId="19">
    <w:abstractNumId w:val="18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D1"/>
    <w:rsid w:val="000001EF"/>
    <w:rsid w:val="00002EEA"/>
    <w:rsid w:val="00007322"/>
    <w:rsid w:val="00007728"/>
    <w:rsid w:val="00024584"/>
    <w:rsid w:val="00024730"/>
    <w:rsid w:val="00055E95"/>
    <w:rsid w:val="0007021F"/>
    <w:rsid w:val="000A1BD1"/>
    <w:rsid w:val="000B2BA5"/>
    <w:rsid w:val="000C2923"/>
    <w:rsid w:val="000F2F8C"/>
    <w:rsid w:val="0010006E"/>
    <w:rsid w:val="001045A8"/>
    <w:rsid w:val="00114A91"/>
    <w:rsid w:val="001427E1"/>
    <w:rsid w:val="00163668"/>
    <w:rsid w:val="00171566"/>
    <w:rsid w:val="0017350A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B7C"/>
    <w:rsid w:val="003544E1"/>
    <w:rsid w:val="003651EB"/>
    <w:rsid w:val="00366398"/>
    <w:rsid w:val="003A0632"/>
    <w:rsid w:val="003A30E5"/>
    <w:rsid w:val="003A6ADF"/>
    <w:rsid w:val="003B058D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4B0B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32A0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4A6A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F50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0FA6"/>
    <w:rsid w:val="00C47FA6"/>
    <w:rsid w:val="00C56C33"/>
    <w:rsid w:val="00C57FC6"/>
    <w:rsid w:val="00C66A7D"/>
    <w:rsid w:val="00C779DA"/>
    <w:rsid w:val="00C814F7"/>
    <w:rsid w:val="00C8666E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7E5D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2DA6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3A38E9-D9F0-400F-828D-7B63C95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37C996EE6F414EA5957CF80AC10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6F8E9-01E4-42F3-8AD7-B5C67D535201}"/>
      </w:docPartPr>
      <w:docPartBody>
        <w:p w:rsidR="004C763C" w:rsidRDefault="00545577">
          <w:pPr>
            <w:pStyle w:val="1837C996EE6F414EA5957CF80AC10BDC"/>
          </w:pPr>
          <w:r w:rsidRPr="00CF1A49">
            <w:t>Phone</w:t>
          </w:r>
        </w:p>
      </w:docPartBody>
    </w:docPart>
    <w:docPart>
      <w:docPartPr>
        <w:name w:val="F295F8C1D7C64FE9809571B3B8600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3ECF1-F2AD-4612-88F0-A9923D8E38A3}"/>
      </w:docPartPr>
      <w:docPartBody>
        <w:p w:rsidR="004C763C" w:rsidRDefault="00545577">
          <w:pPr>
            <w:pStyle w:val="F295F8C1D7C64FE9809571B3B86002E2"/>
          </w:pPr>
          <w:r w:rsidRPr="00CF1A49">
            <w:t>Email</w:t>
          </w:r>
        </w:p>
      </w:docPartBody>
    </w:docPart>
    <w:docPart>
      <w:docPartPr>
        <w:name w:val="7672AFDD42E54E0BABEC4CA193500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6F51-08F3-45BB-885D-25A4B8664D85}"/>
      </w:docPartPr>
      <w:docPartBody>
        <w:p w:rsidR="004C763C" w:rsidRDefault="00545577">
          <w:pPr>
            <w:pStyle w:val="7672AFDD42E54E0BABEC4CA19350042F"/>
          </w:pPr>
          <w:r w:rsidRPr="00CF1A49">
            <w:t>·</w:t>
          </w:r>
        </w:p>
      </w:docPartBody>
    </w:docPart>
    <w:docPart>
      <w:docPartPr>
        <w:name w:val="68BE6A2322B6403DB52EA3FB20E6F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B29D7-E170-44BB-BB8A-E2153E348EE9}"/>
      </w:docPartPr>
      <w:docPartBody>
        <w:p w:rsidR="004C763C" w:rsidRDefault="00545577">
          <w:pPr>
            <w:pStyle w:val="68BE6A2322B6403DB52EA3FB20E6FE9E"/>
          </w:pPr>
          <w:r w:rsidRPr="00CF1A49">
            <w:t>LinkedIn Profile</w:t>
          </w:r>
        </w:p>
      </w:docPartBody>
    </w:docPart>
    <w:docPart>
      <w:docPartPr>
        <w:name w:val="986D0F652EB74B8294F69E33E1662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09B5E-E835-4A79-84DB-B6AAF835399D}"/>
      </w:docPartPr>
      <w:docPartBody>
        <w:p w:rsidR="004C763C" w:rsidRDefault="00545577">
          <w:pPr>
            <w:pStyle w:val="986D0F652EB74B8294F69E33E1662F92"/>
          </w:pPr>
          <w:r w:rsidRPr="00CF1A49">
            <w:t>·</w:t>
          </w:r>
        </w:p>
      </w:docPartBody>
    </w:docPart>
    <w:docPart>
      <w:docPartPr>
        <w:name w:val="04F73F5439034D6EADBFFBA581251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7537-6FB3-4C00-A5DF-7ED2267FF176}"/>
      </w:docPartPr>
      <w:docPartBody>
        <w:p w:rsidR="004C763C" w:rsidRDefault="00545577">
          <w:pPr>
            <w:pStyle w:val="04F73F5439034D6EADBFFBA5812518AE"/>
          </w:pPr>
          <w:r w:rsidRPr="00CF1A49">
            <w:t>Education</w:t>
          </w:r>
        </w:p>
      </w:docPartBody>
    </w:docPart>
    <w:docPart>
      <w:docPartPr>
        <w:name w:val="7AC600A5787242998C670B664FAB7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7DA16-819F-4DEC-9015-A33252D2DFA8}"/>
      </w:docPartPr>
      <w:docPartBody>
        <w:p w:rsidR="004C763C" w:rsidRDefault="00545577">
          <w:pPr>
            <w:pStyle w:val="7AC600A5787242998C670B664FAB7FE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3B"/>
    <w:rsid w:val="001E60E7"/>
    <w:rsid w:val="004C763C"/>
    <w:rsid w:val="00545577"/>
    <w:rsid w:val="00825E2A"/>
    <w:rsid w:val="00CA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AE83CB31F44879B657B9D1668A162">
    <w:name w:val="E1BAE83CB31F44879B657B9D1668A16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FBBBF116EF848D48657D51FCC1D2D54">
    <w:name w:val="7FBBBF116EF848D48657D51FCC1D2D54"/>
  </w:style>
  <w:style w:type="paragraph" w:customStyle="1" w:styleId="66E54BBB07F14510945F8BA9C3EE8A3B">
    <w:name w:val="66E54BBB07F14510945F8BA9C3EE8A3B"/>
  </w:style>
  <w:style w:type="paragraph" w:customStyle="1" w:styleId="BE4F7D1622684285A2764B7F0C1DE5D3">
    <w:name w:val="BE4F7D1622684285A2764B7F0C1DE5D3"/>
  </w:style>
  <w:style w:type="paragraph" w:customStyle="1" w:styleId="1837C996EE6F414EA5957CF80AC10BDC">
    <w:name w:val="1837C996EE6F414EA5957CF80AC10BDC"/>
  </w:style>
  <w:style w:type="paragraph" w:customStyle="1" w:styleId="F295F8C1D7C64FE9809571B3B86002E2">
    <w:name w:val="F295F8C1D7C64FE9809571B3B86002E2"/>
  </w:style>
  <w:style w:type="paragraph" w:customStyle="1" w:styleId="7672AFDD42E54E0BABEC4CA19350042F">
    <w:name w:val="7672AFDD42E54E0BABEC4CA19350042F"/>
  </w:style>
  <w:style w:type="paragraph" w:customStyle="1" w:styleId="68BE6A2322B6403DB52EA3FB20E6FE9E">
    <w:name w:val="68BE6A2322B6403DB52EA3FB20E6FE9E"/>
  </w:style>
  <w:style w:type="paragraph" w:customStyle="1" w:styleId="986D0F652EB74B8294F69E33E1662F92">
    <w:name w:val="986D0F652EB74B8294F69E33E1662F92"/>
  </w:style>
  <w:style w:type="paragraph" w:customStyle="1" w:styleId="8EA1D99B959043D1B09ED028352BB62E">
    <w:name w:val="8EA1D99B959043D1B09ED028352BB62E"/>
  </w:style>
  <w:style w:type="paragraph" w:customStyle="1" w:styleId="EE4D1AB1B7B44EF7B78F294E0A16A08B">
    <w:name w:val="EE4D1AB1B7B44EF7B78F294E0A16A08B"/>
  </w:style>
  <w:style w:type="paragraph" w:customStyle="1" w:styleId="73A33CE4EF8F4A1C802D6ACCDA1D37A7">
    <w:name w:val="73A33CE4EF8F4A1C802D6ACCDA1D37A7"/>
  </w:style>
  <w:style w:type="paragraph" w:customStyle="1" w:styleId="82A07A88F1854103A1DF99AFBF6B43D5">
    <w:name w:val="82A07A88F1854103A1DF99AFBF6B43D5"/>
  </w:style>
  <w:style w:type="paragraph" w:customStyle="1" w:styleId="FF961E853466488D94EF0A60A84F8343">
    <w:name w:val="FF961E853466488D94EF0A60A84F8343"/>
  </w:style>
  <w:style w:type="paragraph" w:customStyle="1" w:styleId="29F11EF2BCA44AA38959D1F85AC0A533">
    <w:name w:val="29F11EF2BCA44AA38959D1F85AC0A53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41EF3DC319B49E98B53D4B0F008B59F">
    <w:name w:val="E41EF3DC319B49E98B53D4B0F008B59F"/>
  </w:style>
  <w:style w:type="paragraph" w:customStyle="1" w:styleId="D9A35DB763924A1AA75B239B5B866B54">
    <w:name w:val="D9A35DB763924A1AA75B239B5B866B54"/>
  </w:style>
  <w:style w:type="paragraph" w:customStyle="1" w:styleId="1015D45FF16D47DC9CA8949CDC3045BF">
    <w:name w:val="1015D45FF16D47DC9CA8949CDC3045BF"/>
  </w:style>
  <w:style w:type="paragraph" w:customStyle="1" w:styleId="165400A7BB0247DEBBCF9CA245B329CE">
    <w:name w:val="165400A7BB0247DEBBCF9CA245B329CE"/>
  </w:style>
  <w:style w:type="paragraph" w:customStyle="1" w:styleId="EEC4D40BCFBF4AA8A23A9B66D911902C">
    <w:name w:val="EEC4D40BCFBF4AA8A23A9B66D911902C"/>
  </w:style>
  <w:style w:type="paragraph" w:customStyle="1" w:styleId="0F9B0535F9CA4FE0B79568D8C52B4C3F">
    <w:name w:val="0F9B0535F9CA4FE0B79568D8C52B4C3F"/>
  </w:style>
  <w:style w:type="paragraph" w:customStyle="1" w:styleId="983B5F95C02E488591F127B77FDBADEE">
    <w:name w:val="983B5F95C02E488591F127B77FDBADEE"/>
  </w:style>
  <w:style w:type="paragraph" w:customStyle="1" w:styleId="04F73F5439034D6EADBFFBA5812518AE">
    <w:name w:val="04F73F5439034D6EADBFFBA5812518AE"/>
  </w:style>
  <w:style w:type="paragraph" w:customStyle="1" w:styleId="652D7EE52D984B229B6880A341F4F38F">
    <w:name w:val="652D7EE52D984B229B6880A341F4F38F"/>
  </w:style>
  <w:style w:type="paragraph" w:customStyle="1" w:styleId="0DD61334E0724FC19B04128A0BCA72EF">
    <w:name w:val="0DD61334E0724FC19B04128A0BCA72EF"/>
  </w:style>
  <w:style w:type="paragraph" w:customStyle="1" w:styleId="3D720E70FF2A4501A35EA135B91FEB21">
    <w:name w:val="3D720E70FF2A4501A35EA135B91FEB21"/>
  </w:style>
  <w:style w:type="paragraph" w:customStyle="1" w:styleId="DCE6DD95F73F44D1A4B5BFBD1ADA638F">
    <w:name w:val="DCE6DD95F73F44D1A4B5BFBD1ADA638F"/>
  </w:style>
  <w:style w:type="paragraph" w:customStyle="1" w:styleId="086AA85CEE0647499C9609CB5298EE3C">
    <w:name w:val="086AA85CEE0647499C9609CB5298EE3C"/>
  </w:style>
  <w:style w:type="paragraph" w:customStyle="1" w:styleId="C0B490F9F27C4367B6DA81857CA80340">
    <w:name w:val="C0B490F9F27C4367B6DA81857CA80340"/>
  </w:style>
  <w:style w:type="paragraph" w:customStyle="1" w:styleId="CE326D09CCEE463BA0B08084A4CD0F0E">
    <w:name w:val="CE326D09CCEE463BA0B08084A4CD0F0E"/>
  </w:style>
  <w:style w:type="paragraph" w:customStyle="1" w:styleId="5A07B0FCCC9D43E68B55DF077C488142">
    <w:name w:val="5A07B0FCCC9D43E68B55DF077C488142"/>
  </w:style>
  <w:style w:type="paragraph" w:customStyle="1" w:styleId="4219220258DA46669950004F67083325">
    <w:name w:val="4219220258DA46669950004F67083325"/>
  </w:style>
  <w:style w:type="paragraph" w:customStyle="1" w:styleId="30AB1C520DE34BEC9A66730F9BECB670">
    <w:name w:val="30AB1C520DE34BEC9A66730F9BECB670"/>
  </w:style>
  <w:style w:type="paragraph" w:customStyle="1" w:styleId="CEA9D2050FD044A7A624CAE3BF5FD116">
    <w:name w:val="CEA9D2050FD044A7A624CAE3BF5FD116"/>
  </w:style>
  <w:style w:type="paragraph" w:customStyle="1" w:styleId="DCD79DA618D2489F8CC3C31DA90E6AE2">
    <w:name w:val="DCD79DA618D2489F8CC3C31DA90E6AE2"/>
  </w:style>
  <w:style w:type="paragraph" w:customStyle="1" w:styleId="94D62018693345E985EB9E69CAD43F83">
    <w:name w:val="94D62018693345E985EB9E69CAD43F83"/>
  </w:style>
  <w:style w:type="paragraph" w:customStyle="1" w:styleId="ED7A3ABDC74D4BBBB8BDB4357E55BE6E">
    <w:name w:val="ED7A3ABDC74D4BBBB8BDB4357E55BE6E"/>
  </w:style>
  <w:style w:type="paragraph" w:customStyle="1" w:styleId="76CD7271FD364C1BB4145499FDE58CDC">
    <w:name w:val="76CD7271FD364C1BB4145499FDE58CDC"/>
  </w:style>
  <w:style w:type="paragraph" w:customStyle="1" w:styleId="A2D99F3D4AFF45C89B4AC6E0F5183E22">
    <w:name w:val="A2D99F3D4AFF45C89B4AC6E0F5183E22"/>
  </w:style>
  <w:style w:type="paragraph" w:customStyle="1" w:styleId="7AC600A5787242998C670B664FAB7FE8">
    <w:name w:val="7AC600A5787242998C670B664FAB7FE8"/>
  </w:style>
  <w:style w:type="paragraph" w:customStyle="1" w:styleId="F88E98B7E2C344918604A3FB52547570">
    <w:name w:val="F88E98B7E2C344918604A3FB52547570"/>
  </w:style>
  <w:style w:type="paragraph" w:customStyle="1" w:styleId="07F9150CACD34C05B83E94F6E0D4DA39">
    <w:name w:val="07F9150CACD34C05B83E94F6E0D4DA39"/>
    <w:rsid w:val="00CA3D3B"/>
  </w:style>
  <w:style w:type="paragraph" w:customStyle="1" w:styleId="2894F454E45747A08942D6CBA9B0762C">
    <w:name w:val="2894F454E45747A08942D6CBA9B0762C"/>
    <w:rsid w:val="00CA3D3B"/>
  </w:style>
  <w:style w:type="paragraph" w:customStyle="1" w:styleId="B1E5666F654047CDBC669880643D638C">
    <w:name w:val="B1E5666F654047CDBC669880643D638C"/>
    <w:rsid w:val="00CA3D3B"/>
  </w:style>
  <w:style w:type="paragraph" w:customStyle="1" w:styleId="837460FA93E34CCCBC4730830EB06562">
    <w:name w:val="837460FA93E34CCCBC4730830EB06562"/>
    <w:rsid w:val="004C76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45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2021-06-01T13:26:00Z</dcterms:created>
  <dcterms:modified xsi:type="dcterms:W3CDTF">2021-06-09T04:32:00Z</dcterms:modified>
  <cp:category/>
</cp:coreProperties>
</file>